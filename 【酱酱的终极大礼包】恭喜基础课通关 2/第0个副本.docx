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0E4" w:rsidRDefault="00BE3ADD">
      <w:pPr>
        <w:pStyle w:val="a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个副本</w:t>
      </w:r>
    </w:p>
    <w:p w:rsidR="00F110E4" w:rsidRDefault="00BE3ADD">
      <w:pPr>
        <w:pStyle w:val="1"/>
      </w:pPr>
      <w:r>
        <w:rPr>
          <w:rFonts w:hint="eastAsia"/>
        </w:rPr>
        <w:t>打怪</w:t>
      </w:r>
      <w:r w:rsidRPr="00BE3ADD">
        <w:rPr>
          <w:rFonts w:hint="eastAsia"/>
        </w:rPr>
        <w:t>python</w:t>
      </w:r>
    </w:p>
    <w:p w:rsidR="00F110E4" w:rsidRDefault="00BE3ADD" w:rsidP="00BE3ADD">
      <w:r>
        <w:rPr>
          <w:rFonts w:hint="eastAsia"/>
        </w:rPr>
        <w:t>恭喜你已经开始</w:t>
      </w:r>
      <w:r>
        <w:rPr>
          <w:rFonts w:hint="eastAsia"/>
        </w:rPr>
        <w:t>python</w:t>
      </w:r>
      <w:r>
        <w:rPr>
          <w:rFonts w:hint="eastAsia"/>
        </w:rPr>
        <w:t>的学习之旅啦！收到酱酱的大礼包，你会不会很开森呀？</w:t>
      </w:r>
    </w:p>
    <w:p w:rsidR="00BE3ADD" w:rsidRDefault="00BE3ADD" w:rsidP="00BE3ADD">
      <w:pPr>
        <w:rPr>
          <w:rFonts w:hint="eastAsia"/>
        </w:rPr>
      </w:pPr>
      <w:r>
        <w:rPr>
          <w:rFonts w:hint="eastAsia"/>
        </w:rPr>
        <w:t>酱酱送来第</w:t>
      </w:r>
      <w:r>
        <w:rPr>
          <w:rFonts w:hint="eastAsia"/>
        </w:rPr>
        <w:t>0</w:t>
      </w:r>
      <w:r>
        <w:rPr>
          <w:rFonts w:hint="eastAsia"/>
        </w:rPr>
        <w:t>个副本</w:t>
      </w:r>
    </w:p>
    <w:p w:rsidR="00F110E4" w:rsidRDefault="006E792B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5486400" cy="3657600"/>
            <wp:effectExtent l="0" t="0" r="0" b="0"/>
            <wp:docPr id="2" name="图片 2" title="阳光明媚的海滩上的巨石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D" w:rsidRDefault="00BE3ADD" w:rsidP="00BE3ADD">
      <w:pPr>
        <w:rPr>
          <w:rFonts w:hint="eastAsia"/>
        </w:rPr>
      </w:pPr>
      <w:r>
        <w:rPr>
          <w:rFonts w:hint="eastAsia"/>
        </w:rPr>
        <w:t>《三体节选》</w:t>
      </w:r>
    </w:p>
    <w:p w:rsidR="00F110E4" w:rsidRDefault="00BE3ADD" w:rsidP="00BE3ADD">
      <w:r>
        <w:t>https://prod.pandateacher.com/motivation/ai-lesson/santi.html</w:t>
      </w:r>
      <w:bookmarkStart w:id="0" w:name="_GoBack"/>
      <w:bookmarkEnd w:id="0"/>
    </w:p>
    <w:sectPr w:rsidR="00F110E4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08C" w:rsidRDefault="009F608C">
      <w:pPr>
        <w:spacing w:after="0" w:line="240" w:lineRule="auto"/>
      </w:pPr>
      <w:r>
        <w:separator/>
      </w:r>
    </w:p>
  </w:endnote>
  <w:endnote w:type="continuationSeparator" w:id="0">
    <w:p w:rsidR="009F608C" w:rsidRDefault="009F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08C" w:rsidRDefault="009F608C">
      <w:pPr>
        <w:spacing w:after="0" w:line="240" w:lineRule="auto"/>
      </w:pPr>
      <w:r>
        <w:separator/>
      </w:r>
    </w:p>
  </w:footnote>
  <w:footnote w:type="continuationSeparator" w:id="0">
    <w:p w:rsidR="009F608C" w:rsidRDefault="009F6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DD"/>
    <w:rsid w:val="001D6C96"/>
    <w:rsid w:val="006E792B"/>
    <w:rsid w:val="007139D3"/>
    <w:rsid w:val="009F608C"/>
    <w:rsid w:val="00BE3ADD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7433F"/>
  <w15:chartTrackingRefBased/>
  <w15:docId w15:val="{BB8B14F5-7DFB-5D49-94D5-4E8D3776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 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 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 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 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4">
    <w:name w:val="header"/>
    <w:basedOn w:val="a"/>
    <w:link w:val="af5"/>
    <w:uiPriority w:val="99"/>
    <w:unhideWhenUsed/>
    <w:pPr>
      <w:spacing w:after="0" w:line="240" w:lineRule="auto"/>
    </w:pPr>
  </w:style>
  <w:style w:type="character" w:customStyle="1" w:styleId="af5">
    <w:name w:val="页眉 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spacing w:after="0" w:line="240" w:lineRule="auto"/>
    </w:pPr>
  </w:style>
  <w:style w:type="character" w:customStyle="1" w:styleId="af7">
    <w:name w:val="页脚 字符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nghui/Library/Containers/com.microsoft.Word/Data/Library/Application%20Support/Microsoft/Office/16.0/DTS/zh-CN%7b533E3FA9-6239-7E41-A1DD-857E645AA7A5%7d/%7b0D8EFF84-83BA-FF46-936C-4C51BE64922E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2018-12-23T02:45:00Z</dcterms:created>
  <dcterms:modified xsi:type="dcterms:W3CDTF">2018-12-23T02:49:00Z</dcterms:modified>
</cp:coreProperties>
</file>